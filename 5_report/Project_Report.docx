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10BB0299" w:rsidR="006F3721" w:rsidRPr="00F40045" w:rsidRDefault="00FB6A12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512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Game</w:t>
                            </w:r>
                            <w:proofErr w:type="gramEnd"/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10BB0299" w:rsidR="006F3721" w:rsidRPr="00F40045" w:rsidRDefault="00FB6A12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512 </w:t>
                      </w:r>
                      <w:proofErr w:type="gramStart"/>
                      <w:r>
                        <w:rPr>
                          <w:rFonts w:ascii="Arial" w:hAnsi="Arial" w:cs="Arial"/>
                          <w:sz w:val="56"/>
                        </w:rPr>
                        <w:t>Game</w:t>
                      </w:r>
                      <w:proofErr w:type="gramEnd"/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71F58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8ED00F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1991849" w:rsidR="002979C3" w:rsidRPr="00404B4F" w:rsidRDefault="00E73DD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19459C49" w:rsidR="002979C3" w:rsidRPr="00B96BE2" w:rsidRDefault="00E73DDC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16-4-21</w:t>
            </w:r>
          </w:p>
        </w:tc>
        <w:tc>
          <w:tcPr>
            <w:tcW w:w="863" w:type="pct"/>
            <w:vAlign w:val="center"/>
          </w:tcPr>
          <w:p w14:paraId="48DC9A5B" w14:textId="1E89686D" w:rsidR="001B4CE7" w:rsidRPr="007B3ACD" w:rsidRDefault="00E73DDC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Thiruvikraman B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C43822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B66E2" w14:textId="77777777" w:rsidR="00C43822" w:rsidRDefault="00C43822" w:rsidP="006A582B">
      <w:r>
        <w:separator/>
      </w:r>
    </w:p>
  </w:endnote>
  <w:endnote w:type="continuationSeparator" w:id="0">
    <w:p w14:paraId="57B10304" w14:textId="77777777" w:rsidR="00C43822" w:rsidRDefault="00C43822" w:rsidP="006A582B">
      <w:r>
        <w:continuationSeparator/>
      </w:r>
    </w:p>
  </w:endnote>
  <w:endnote w:type="continuationNotice" w:id="1">
    <w:p w14:paraId="340E531E" w14:textId="77777777" w:rsidR="00C43822" w:rsidRDefault="00C438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E73DD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E73DD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9A342" w14:textId="77777777" w:rsidR="00C43822" w:rsidRDefault="00C43822" w:rsidP="006A582B">
      <w:r>
        <w:separator/>
      </w:r>
    </w:p>
  </w:footnote>
  <w:footnote w:type="continuationSeparator" w:id="0">
    <w:p w14:paraId="7EC52F2B" w14:textId="77777777" w:rsidR="00C43822" w:rsidRDefault="00C43822" w:rsidP="006A582B">
      <w:r>
        <w:continuationSeparator/>
      </w:r>
    </w:p>
  </w:footnote>
  <w:footnote w:type="continuationNotice" w:id="1">
    <w:p w14:paraId="00B86DB7" w14:textId="77777777" w:rsidR="00C43822" w:rsidRDefault="00C438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4B98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3822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3DDC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B6A12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39D2D2C-8D60-4CCF-A002-6DE68BD2A14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60491BC-02EA-4AAE-8ED0-65BBDFD4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Acer</cp:lastModifiedBy>
  <cp:revision>3</cp:revision>
  <cp:lastPrinted>2014-03-29T07:34:00Z</cp:lastPrinted>
  <dcterms:created xsi:type="dcterms:W3CDTF">2021-04-15T12:25:00Z</dcterms:created>
  <dcterms:modified xsi:type="dcterms:W3CDTF">2021-04-15T12:26:00Z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